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4B3E68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IN" w:eastAsia="en-IN"/>
        </w:rPr>
        <w:drawing>
          <wp:inline distT="0" distB="0" distL="0" distR="0">
            <wp:extent cx="3911600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4B3E68" w:rsidRPr="004B3E68" w:rsidRDefault="004B3E68" w:rsidP="004B3E68">
      <w:pPr>
        <w:pStyle w:val="Heading1"/>
        <w:shd w:val="clear" w:color="auto" w:fill="FFFFFF"/>
        <w:spacing w:before="0" w:after="0"/>
        <w:jc w:val="center"/>
        <w:textAlignment w:val="baseline"/>
        <w:rPr>
          <w:rFonts w:ascii="Arial" w:hAnsi="Arial" w:cs="Arial"/>
          <w:b/>
          <w:color w:val="138576" w:themeColor="accent6" w:themeShade="BF"/>
          <w:sz w:val="48"/>
          <w:szCs w:val="48"/>
        </w:rPr>
      </w:pPr>
      <w:r>
        <w:rPr>
          <w:rFonts w:ascii="Arial" w:hAnsi="Arial" w:cs="Arial"/>
          <w:b/>
          <w:color w:val="138576" w:themeColor="accent6" w:themeShade="BF"/>
          <w:sz w:val="48"/>
          <w:szCs w:val="48"/>
        </w:rPr>
        <w:br/>
      </w:r>
      <w:r w:rsidRPr="004B3E68">
        <w:rPr>
          <w:rFonts w:ascii="Arial" w:hAnsi="Arial" w:cs="Arial"/>
          <w:b/>
          <w:color w:val="138576" w:themeColor="accent6" w:themeShade="BF"/>
          <w:sz w:val="48"/>
          <w:szCs w:val="48"/>
        </w:rPr>
        <w:t>Zomato Data Analysis Using Python</w:t>
      </w:r>
    </w:p>
    <w:p w:rsidR="00C6554A" w:rsidRDefault="00C57B6E" w:rsidP="00C57B6E">
      <w:pPr>
        <w:pStyle w:val="ContactInfo"/>
        <w:jc w:val="left"/>
      </w:pPr>
      <w:r>
        <w:rPr>
          <w:rFonts w:asciiTheme="majorHAnsi" w:eastAsiaTheme="majorEastAsia" w:hAnsiTheme="majorHAnsi" w:cstheme="majorBidi"/>
          <w:color w:val="007789" w:themeColor="accent1" w:themeShade="BF"/>
          <w:kern w:val="28"/>
          <w:sz w:val="60"/>
        </w:rPr>
        <w:t xml:space="preserve">                                               </w:t>
      </w:r>
      <w:r w:rsidR="004B3E68">
        <w:t>By Hemanand S</w:t>
      </w:r>
      <w:r w:rsidR="00C6554A">
        <w:br w:type="page"/>
      </w:r>
    </w:p>
    <w:p w:rsidR="00C6554A" w:rsidRDefault="004B3E68" w:rsidP="00C6554A">
      <w:pPr>
        <w:pStyle w:val="Heading1"/>
      </w:pPr>
      <w:r>
        <w:lastRenderedPageBreak/>
        <w:t>Project Objective</w:t>
      </w:r>
    </w:p>
    <w:p w:rsidR="00C6554A" w:rsidRPr="00C57B6E" w:rsidRDefault="004B3E68" w:rsidP="004B3E68">
      <w:pPr>
        <w:rPr>
          <w:rFonts w:ascii="Calibri" w:hAnsi="Calibri" w:cs="Calibri"/>
          <w:color w:val="auto"/>
        </w:rPr>
      </w:pPr>
      <w:r w:rsidRPr="00C57B6E">
        <w:rPr>
          <w:rFonts w:ascii="Calibri" w:hAnsi="Calibri" w:cs="Calibri"/>
          <w:color w:val="auto"/>
        </w:rPr>
        <w:t xml:space="preserve">We had the dataset where we have got information about online orders based on restaurant. So we need to analyze the people opinion on different </w:t>
      </w:r>
      <w:r w:rsidR="00C57B6E" w:rsidRPr="00C57B6E">
        <w:rPr>
          <w:rFonts w:ascii="Calibri" w:hAnsi="Calibri" w:cs="Calibri"/>
          <w:color w:val="auto"/>
        </w:rPr>
        <w:t>parameters</w:t>
      </w:r>
      <w:r w:rsidRPr="00C57B6E">
        <w:rPr>
          <w:rFonts w:ascii="Calibri" w:hAnsi="Calibri" w:cs="Calibri"/>
          <w:color w:val="auto"/>
        </w:rPr>
        <w:t xml:space="preserve">  </w:t>
      </w:r>
    </w:p>
    <w:p w:rsidR="004B3E68" w:rsidRPr="00C57B6E" w:rsidRDefault="004B3E68" w:rsidP="004B3E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73239"/>
          <w:spacing w:val="2"/>
          <w:sz w:val="22"/>
          <w:szCs w:val="22"/>
        </w:rPr>
      </w:pPr>
      <w:r w:rsidRPr="00C57B6E"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>To address the analysis, we need to respond to the subsequent inquiries:</w:t>
      </w:r>
    </w:p>
    <w:p w:rsidR="004B3E68" w:rsidRPr="004B3E68" w:rsidRDefault="004B3E68" w:rsidP="004B3E68">
      <w:pPr>
        <w:numPr>
          <w:ilvl w:val="0"/>
          <w:numId w:val="16"/>
        </w:numPr>
        <w:shd w:val="clear" w:color="auto" w:fill="FFFFFF"/>
        <w:spacing w:before="0"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val="en-IN" w:eastAsia="en-IN"/>
        </w:rPr>
      </w:pPr>
      <w:r w:rsidRPr="004B3E68">
        <w:rPr>
          <w:rFonts w:ascii="Calibri" w:eastAsia="Times New Roman" w:hAnsi="Calibri" w:cs="Calibri"/>
          <w:color w:val="273239"/>
          <w:spacing w:val="2"/>
          <w:bdr w:val="none" w:sz="0" w:space="0" w:color="auto" w:frame="1"/>
          <w:lang w:val="en-IN" w:eastAsia="en-IN"/>
        </w:rPr>
        <w:t>Do a greater number of restaurants provide online delivery as opposed to offline services?</w:t>
      </w:r>
    </w:p>
    <w:p w:rsidR="004B3E68" w:rsidRPr="004B3E68" w:rsidRDefault="004B3E68" w:rsidP="004B3E68">
      <w:pPr>
        <w:numPr>
          <w:ilvl w:val="0"/>
          <w:numId w:val="17"/>
        </w:numPr>
        <w:shd w:val="clear" w:color="auto" w:fill="FFFFFF"/>
        <w:spacing w:before="0"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val="en-IN" w:eastAsia="en-IN"/>
        </w:rPr>
      </w:pPr>
      <w:r w:rsidRPr="004B3E68">
        <w:rPr>
          <w:rFonts w:ascii="Calibri" w:eastAsia="Times New Roman" w:hAnsi="Calibri" w:cs="Calibri"/>
          <w:color w:val="273239"/>
          <w:spacing w:val="2"/>
          <w:bdr w:val="none" w:sz="0" w:space="0" w:color="auto" w:frame="1"/>
          <w:lang w:val="en-IN" w:eastAsia="en-IN"/>
        </w:rPr>
        <w:t xml:space="preserve">Which types of restaurants are the most </w:t>
      </w:r>
      <w:r w:rsidRPr="00C57B6E">
        <w:rPr>
          <w:rFonts w:ascii="Calibri" w:eastAsia="Times New Roman" w:hAnsi="Calibri" w:cs="Calibri"/>
          <w:color w:val="273239"/>
          <w:spacing w:val="2"/>
          <w:bdr w:val="none" w:sz="0" w:space="0" w:color="auto" w:frame="1"/>
          <w:lang w:val="en-IN" w:eastAsia="en-IN"/>
        </w:rPr>
        <w:t>favoured</w:t>
      </w:r>
      <w:r w:rsidRPr="004B3E68">
        <w:rPr>
          <w:rFonts w:ascii="Calibri" w:eastAsia="Times New Roman" w:hAnsi="Calibri" w:cs="Calibri"/>
          <w:color w:val="273239"/>
          <w:spacing w:val="2"/>
          <w:bdr w:val="none" w:sz="0" w:space="0" w:color="auto" w:frame="1"/>
          <w:lang w:val="en-IN" w:eastAsia="en-IN"/>
        </w:rPr>
        <w:t xml:space="preserve"> by the general public?</w:t>
      </w:r>
    </w:p>
    <w:p w:rsidR="00C6554A" w:rsidRPr="00C57B6E" w:rsidRDefault="004B3E68" w:rsidP="004B3E68">
      <w:pPr>
        <w:numPr>
          <w:ilvl w:val="0"/>
          <w:numId w:val="18"/>
        </w:numPr>
        <w:shd w:val="clear" w:color="auto" w:fill="FFFFFF"/>
        <w:spacing w:before="0"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lang w:val="en-IN" w:eastAsia="en-IN"/>
        </w:rPr>
      </w:pPr>
      <w:r w:rsidRPr="004B3E68">
        <w:rPr>
          <w:rFonts w:ascii="Calibri" w:eastAsia="Times New Roman" w:hAnsi="Calibri" w:cs="Calibri"/>
          <w:color w:val="273239"/>
          <w:spacing w:val="2"/>
          <w:bdr w:val="none" w:sz="0" w:space="0" w:color="auto" w:frame="1"/>
          <w:lang w:val="en-IN" w:eastAsia="en-IN"/>
        </w:rPr>
        <w:t>What price range is preferred by couples for their dinner at restaurants?</w:t>
      </w:r>
    </w:p>
    <w:p w:rsidR="00C6554A" w:rsidRPr="00D5413C" w:rsidRDefault="0033439D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CDE23825A4474CB087E0E114757CB5EB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p w:rsidR="002C74C0" w:rsidRDefault="00C57B6E" w:rsidP="00C57B6E">
      <w:r>
        <w:t>We had used python code with data analysis, visualization library such as seaborn, pandas, Matplotlib and NumPy to analysis the data.</w:t>
      </w:r>
      <w:r>
        <w:br/>
      </w:r>
      <w:r>
        <w:br/>
        <w:t>Below are the sample results:</w:t>
      </w:r>
    </w:p>
    <w:p w:rsidR="00C57B6E" w:rsidRDefault="00C57B6E" w:rsidP="00C57B6E"/>
    <w:p w:rsidR="00C57B6E" w:rsidRDefault="00C57B6E" w:rsidP="00C57B6E">
      <w:r>
        <w:t xml:space="preserve">Pic:1 </w:t>
      </w:r>
      <w:r w:rsidR="00E9216E">
        <w:t xml:space="preserve"> Count of restaurant and maximum count </w:t>
      </w:r>
      <w:r>
        <w:t xml:space="preserve"> </w:t>
      </w:r>
      <w:r>
        <w:rPr>
          <w:noProof/>
          <w:lang w:val="en-IN" w:eastAsia="en-IN"/>
        </w:rPr>
        <w:drawing>
          <wp:inline distT="0" distB="0" distL="0" distR="0" wp14:anchorId="162EE960" wp14:editId="20BBCC5D">
            <wp:extent cx="5486400" cy="263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6E" w:rsidRDefault="00E9216E" w:rsidP="00C57B6E">
      <w:r>
        <w:lastRenderedPageBreak/>
        <w:t>Pic 2:</w:t>
      </w:r>
      <w:r w:rsidRPr="00E9216E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>Votes by type of restaundant</w:t>
      </w:r>
      <w:r>
        <w:rPr>
          <w:noProof/>
          <w:lang w:val="en-IN" w:eastAsia="en-IN"/>
        </w:rPr>
        <w:drawing>
          <wp:inline distT="0" distB="0" distL="0" distR="0" wp14:anchorId="7521FDB7" wp14:editId="340F5263">
            <wp:extent cx="54864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6E" w:rsidRDefault="00E9216E" w:rsidP="00C57B6E">
      <w:r>
        <w:t>Pic 3: Type of restaudant and orders type count</w:t>
      </w:r>
    </w:p>
    <w:p w:rsidR="00E9216E" w:rsidRDefault="00E9216E" w:rsidP="00C57B6E">
      <w:bookmarkStart w:id="5" w:name="_GoBack"/>
      <w:r>
        <w:rPr>
          <w:noProof/>
          <w:lang w:val="en-IN" w:eastAsia="en-IN"/>
        </w:rPr>
        <w:drawing>
          <wp:inline distT="0" distB="0" distL="0" distR="0">
            <wp:extent cx="5486400" cy="389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E9216E" w:rsidRDefault="00E9216E" w:rsidP="00C57B6E"/>
    <w:p w:rsidR="00C57B6E" w:rsidRDefault="00C57B6E" w:rsidP="00C57B6E"/>
    <w:p w:rsidR="00C57B6E" w:rsidRDefault="00C57B6E" w:rsidP="00C57B6E"/>
    <w:sectPr w:rsidR="00C57B6E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39D" w:rsidRDefault="0033439D" w:rsidP="00C6554A">
      <w:pPr>
        <w:spacing w:before="0" w:after="0" w:line="240" w:lineRule="auto"/>
      </w:pPr>
      <w:r>
        <w:separator/>
      </w:r>
    </w:p>
  </w:endnote>
  <w:endnote w:type="continuationSeparator" w:id="0">
    <w:p w:rsidR="0033439D" w:rsidRDefault="0033439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9216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39D" w:rsidRDefault="0033439D" w:rsidP="00C6554A">
      <w:pPr>
        <w:spacing w:before="0" w:after="0" w:line="240" w:lineRule="auto"/>
      </w:pPr>
      <w:r>
        <w:separator/>
      </w:r>
    </w:p>
  </w:footnote>
  <w:footnote w:type="continuationSeparator" w:id="0">
    <w:p w:rsidR="0033439D" w:rsidRDefault="0033439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EFB0F81"/>
    <w:multiLevelType w:val="multilevel"/>
    <w:tmpl w:val="09D0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2"/>
    </w:lvlOverride>
  </w:num>
  <w:num w:numId="18">
    <w:abstractNumId w:val="1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68"/>
    <w:rsid w:val="002554CD"/>
    <w:rsid w:val="00293B83"/>
    <w:rsid w:val="002B4294"/>
    <w:rsid w:val="00333D0D"/>
    <w:rsid w:val="0033439D"/>
    <w:rsid w:val="004B3E68"/>
    <w:rsid w:val="004C049F"/>
    <w:rsid w:val="005000E2"/>
    <w:rsid w:val="006A3CE7"/>
    <w:rsid w:val="00C57B6E"/>
    <w:rsid w:val="00C6554A"/>
    <w:rsid w:val="00E9216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1C22B1-631C-4C6D-8B79-577478C4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B3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E23825A4474CB087E0E114757CB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CA257-727B-4453-BDBA-391C2AC53CBE}"/>
      </w:docPartPr>
      <w:docPartBody>
        <w:p w:rsidR="00000000" w:rsidRDefault="00814745">
          <w:pPr>
            <w:pStyle w:val="CDE23825A4474CB087E0E114757CB5EB"/>
          </w:pPr>
          <w:r>
            <w:t>Heading 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45"/>
    <w:rsid w:val="0081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7AC88F63DD4523A7F605FE0BE138FA">
    <w:name w:val="F47AC88F63DD4523A7F605FE0BE138FA"/>
  </w:style>
  <w:style w:type="paragraph" w:customStyle="1" w:styleId="4D714AE1F8D24F7D818D66E2AE9DFA2B">
    <w:name w:val="4D714AE1F8D24F7D818D66E2AE9DFA2B"/>
  </w:style>
  <w:style w:type="paragraph" w:customStyle="1" w:styleId="CD42702843414CD29CF6446DA220E36A">
    <w:name w:val="CD42702843414CD29CF6446DA220E36A"/>
  </w:style>
  <w:style w:type="paragraph" w:customStyle="1" w:styleId="EA2CD931B5CB483B8D3E9F1670D2E8D2">
    <w:name w:val="EA2CD931B5CB483B8D3E9F1670D2E8D2"/>
  </w:style>
  <w:style w:type="paragraph" w:customStyle="1" w:styleId="187632719E994DDFA90540CBAF246E30">
    <w:name w:val="187632719E994DDFA90540CBAF246E30"/>
  </w:style>
  <w:style w:type="paragraph" w:customStyle="1" w:styleId="D4C72EB80867474AA2FF0382774BC4AD">
    <w:name w:val="D4C72EB80867474AA2FF0382774BC4AD"/>
  </w:style>
  <w:style w:type="paragraph" w:customStyle="1" w:styleId="F95591765AAB4CE19D743786A1D042D9">
    <w:name w:val="F95591765AAB4CE19D743786A1D042D9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77F567CC37B7436DB4CA7961D9DC914B">
    <w:name w:val="77F567CC37B7436DB4CA7961D9DC914B"/>
  </w:style>
  <w:style w:type="paragraph" w:customStyle="1" w:styleId="CDE23825A4474CB087E0E114757CB5EB">
    <w:name w:val="CDE23825A4474CB087E0E114757CB5EB"/>
  </w:style>
  <w:style w:type="paragraph" w:customStyle="1" w:styleId="4C8DD3000FBE4D65858633D921269F03">
    <w:name w:val="4C8DD3000FBE4D65858633D921269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26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1</cp:revision>
  <dcterms:created xsi:type="dcterms:W3CDTF">2024-12-04T11:00:00Z</dcterms:created>
  <dcterms:modified xsi:type="dcterms:W3CDTF">2024-12-04T11:26:00Z</dcterms:modified>
</cp:coreProperties>
</file>